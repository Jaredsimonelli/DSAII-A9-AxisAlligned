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43" w:rsidRDefault="00375CC3">
      <w:r>
        <w:t xml:space="preserve">Jared </w:t>
      </w:r>
      <w:proofErr w:type="spellStart"/>
      <w:r>
        <w:t>Simonelli</w:t>
      </w:r>
      <w:proofErr w:type="spellEnd"/>
    </w:p>
    <w:p w:rsidR="00375CC3" w:rsidRDefault="00375CC3">
      <w:r>
        <w:t>DSA II</w:t>
      </w:r>
    </w:p>
    <w:p w:rsidR="00375CC3" w:rsidRDefault="00375CC3" w:rsidP="00375CC3">
      <w:pPr>
        <w:jc w:val="center"/>
      </w:pPr>
      <w:r>
        <w:t xml:space="preserve">Peer </w:t>
      </w:r>
      <w:proofErr w:type="spellStart"/>
      <w:r>
        <w:t>Eval</w:t>
      </w:r>
      <w:proofErr w:type="spellEnd"/>
      <w:r>
        <w:t xml:space="preserve"> for TJ Boyle </w:t>
      </w:r>
    </w:p>
    <w:p w:rsidR="00375CC3" w:rsidRDefault="00375CC3" w:rsidP="00375CC3">
      <w:r>
        <w:t>10 out of 10</w:t>
      </w:r>
      <w:r w:rsidR="00B45C1C">
        <w:t xml:space="preserve"> again</w:t>
      </w:r>
      <w:r>
        <w:t xml:space="preserve">, good teammate, we worked together the whole time and anything I wouldn’t understand he would help me through, and same with me to him.  </w:t>
      </w:r>
      <w:r w:rsidR="00B45C1C">
        <w:t>Worked well together.</w:t>
      </w:r>
    </w:p>
    <w:p w:rsidR="00B45C1C" w:rsidRDefault="00B45C1C" w:rsidP="00375CC3">
      <w:bookmarkStart w:id="0" w:name="_GoBack"/>
      <w:bookmarkEnd w:id="0"/>
    </w:p>
    <w:sectPr w:rsidR="00B4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C3"/>
    <w:rsid w:val="000F22BA"/>
    <w:rsid w:val="00375CC3"/>
    <w:rsid w:val="00A52001"/>
    <w:rsid w:val="00B4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F5984-F3D3-485E-9E89-477B23BB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E3D03A3C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SIMONELLI (RIT Student)</dc:creator>
  <cp:keywords/>
  <dc:description/>
  <cp:lastModifiedBy>JARED SIMONELLI (RIT Student)</cp:lastModifiedBy>
  <cp:revision>2</cp:revision>
  <dcterms:created xsi:type="dcterms:W3CDTF">2015-04-09T02:06:00Z</dcterms:created>
  <dcterms:modified xsi:type="dcterms:W3CDTF">2015-04-09T02:06:00Z</dcterms:modified>
</cp:coreProperties>
</file>